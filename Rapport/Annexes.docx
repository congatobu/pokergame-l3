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628" w:rsidRDefault="00744628"/>
    <w:sectPr w:rsidR="00744628" w:rsidSect="007446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stylePaneFormatFilter w:val="3F01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7490"/>
    <w:rsid w:val="006D120E"/>
    <w:rsid w:val="00744628"/>
    <w:rsid w:val="007A666F"/>
    <w:rsid w:val="00857F14"/>
    <w:rsid w:val="00BC4212"/>
    <w:rsid w:val="00C16C97"/>
    <w:rsid w:val="00C4487F"/>
    <w:rsid w:val="00F2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shekill</dc:creator>
  <cp:keywords/>
  <dc:description/>
  <cp:lastModifiedBy>shekill</cp:lastModifiedBy>
  <cp:revision>1</cp:revision>
  <dcterms:created xsi:type="dcterms:W3CDTF">2012-02-28T15:06:00Z</dcterms:created>
  <dcterms:modified xsi:type="dcterms:W3CDTF">2012-02-28T15:07:00Z</dcterms:modified>
</cp:coreProperties>
</file>