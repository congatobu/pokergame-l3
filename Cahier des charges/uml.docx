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A9" w:rsidRDefault="009318A9" w:rsidP="00F83B16">
      <w:pPr>
        <w:pStyle w:val="Heading1"/>
      </w:pPr>
      <w:bookmarkStart w:id="0" w:name="_Toc316907740"/>
      <w:r>
        <w:t>UML</w:t>
      </w:r>
      <w:bookmarkEnd w:id="0"/>
    </w:p>
    <w:p w:rsidR="009318A9" w:rsidRDefault="009318A9" w:rsidP="00F83B16">
      <w:pPr>
        <w:pStyle w:val="Heading2"/>
      </w:pPr>
      <w:bookmarkStart w:id="1" w:name="_Toc316907741"/>
      <w:r>
        <w:t>Diagramme de cas d’utilisation serveur (prévisionnel)</w:t>
      </w:r>
    </w:p>
    <w:p w:rsidR="009318A9" w:rsidRDefault="009318A9" w:rsidP="00F83B16">
      <w:pPr>
        <w:pStyle w:val="Heading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in">
            <v:imagedata r:id="rId4" o:title=""/>
          </v:shape>
        </w:pict>
      </w:r>
    </w:p>
    <w:p w:rsidR="009318A9" w:rsidRDefault="009318A9" w:rsidP="00670C03"/>
    <w:p w:rsidR="009318A9" w:rsidRDefault="009318A9" w:rsidP="00670C03"/>
    <w:p w:rsidR="009318A9" w:rsidRDefault="009318A9" w:rsidP="00670C03"/>
    <w:p w:rsidR="009318A9" w:rsidRDefault="009318A9" w:rsidP="00670C03"/>
    <w:p w:rsidR="009318A9" w:rsidRDefault="009318A9" w:rsidP="00670C03">
      <w:pPr>
        <w:pStyle w:val="Heading2"/>
      </w:pPr>
      <w:r>
        <w:t>Diagramme de cas d’utilisation clients (prévisionnel)</w:t>
      </w:r>
    </w:p>
    <w:p w:rsidR="009318A9" w:rsidRPr="00670C03" w:rsidRDefault="009318A9" w:rsidP="00670C03">
      <w:r>
        <w:pict>
          <v:shape id="_x0000_i1026" type="#_x0000_t75" style="width:449.25pt;height:328.5pt">
            <v:imagedata r:id="rId5" o:title=""/>
          </v:shape>
        </w:pict>
      </w:r>
    </w:p>
    <w:p w:rsidR="009318A9" w:rsidRDefault="009318A9" w:rsidP="00670C03">
      <w:pPr>
        <w:pStyle w:val="Heading2"/>
        <w:pageBreakBefore/>
      </w:pPr>
      <w:r>
        <w:t>Diagramme de classe Serveur</w:t>
      </w:r>
      <w:bookmarkEnd w:id="1"/>
      <w:r>
        <w:t xml:space="preserve"> (prévisionnel)</w:t>
      </w:r>
    </w:p>
    <w:p w:rsidR="009318A9" w:rsidRPr="008B3203" w:rsidRDefault="009318A9" w:rsidP="00F83B16"/>
    <w:p w:rsidR="009318A9" w:rsidRDefault="009318A9" w:rsidP="00F83B16">
      <w:pPr>
        <w:pStyle w:val="ListParagraph"/>
        <w:ind w:left="360"/>
        <w:jc w:val="center"/>
        <w:rPr>
          <w:noProof/>
          <w:lang w:eastAsia="fr-FR"/>
        </w:rPr>
      </w:pPr>
      <w:r>
        <w:rPr>
          <w:noProof/>
          <w:lang w:eastAsia="fr-FR"/>
        </w:rPr>
        <w:pict>
          <v:shape id="_x0000_i1027" type="#_x0000_t75" style="width:449.25pt;height:557.25pt">
            <v:imagedata r:id="rId6" o:title=""/>
          </v:shape>
        </w:pict>
      </w:r>
    </w:p>
    <w:p w:rsidR="009318A9" w:rsidRDefault="009318A9"/>
    <w:p w:rsidR="009318A9" w:rsidRDefault="009318A9" w:rsidP="00A74996">
      <w:pPr>
        <w:pStyle w:val="Heading2"/>
      </w:pPr>
      <w:r>
        <w:t>Diagramme de classe Client Android (prévisionnel)</w:t>
      </w:r>
    </w:p>
    <w:p w:rsidR="009318A9" w:rsidRDefault="009318A9" w:rsidP="00A74996">
      <w:pPr>
        <w:pStyle w:val="Heading2"/>
      </w:pPr>
    </w:p>
    <w:p w:rsidR="009318A9" w:rsidRDefault="009318A9" w:rsidP="00A74996">
      <w:pPr>
        <w:pStyle w:val="Heading2"/>
      </w:pPr>
    </w:p>
    <w:p w:rsidR="009318A9" w:rsidRDefault="009318A9" w:rsidP="00A74996">
      <w:pPr>
        <w:pStyle w:val="Heading2"/>
      </w:pPr>
      <w:r>
        <w:pict>
          <v:shape id="_x0000_i1028" type="#_x0000_t75" style="width:452.25pt;height:414pt">
            <v:imagedata r:id="rId7" o:title=""/>
          </v:shape>
        </w:pict>
      </w:r>
    </w:p>
    <w:p w:rsidR="009318A9" w:rsidRDefault="009318A9"/>
    <w:p w:rsidR="009318A9" w:rsidRDefault="009318A9"/>
    <w:sectPr w:rsidR="009318A9" w:rsidSect="00F62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6BFA"/>
    <w:rsid w:val="0016506C"/>
    <w:rsid w:val="00296BFA"/>
    <w:rsid w:val="00374700"/>
    <w:rsid w:val="004E4A5D"/>
    <w:rsid w:val="00670C03"/>
    <w:rsid w:val="00725182"/>
    <w:rsid w:val="0072557C"/>
    <w:rsid w:val="007735C8"/>
    <w:rsid w:val="008B3203"/>
    <w:rsid w:val="009318A9"/>
    <w:rsid w:val="00A74996"/>
    <w:rsid w:val="00F62D1E"/>
    <w:rsid w:val="00F668BB"/>
    <w:rsid w:val="00F83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B16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3B1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3B1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83B1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83B16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F83B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F8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83B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4</Pages>
  <Words>34</Words>
  <Characters>189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Toya</dc:creator>
  <cp:keywords/>
  <dc:description/>
  <cp:lastModifiedBy>shekill</cp:lastModifiedBy>
  <cp:revision>5</cp:revision>
  <dcterms:created xsi:type="dcterms:W3CDTF">2012-02-18T12:14:00Z</dcterms:created>
  <dcterms:modified xsi:type="dcterms:W3CDTF">2012-02-18T14:20:00Z</dcterms:modified>
</cp:coreProperties>
</file>